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272727" w:themeColor="text1" w:themeTint="D8"/>
  <w:body>
    <w:p w14:paraId="198859F6" w14:textId="77777777" w:rsidR="00070443" w:rsidRPr="00DD5C08" w:rsidRDefault="00F43DC3" w:rsidP="00070443">
      <w:pPr>
        <w:pStyle w:val="Title"/>
        <w:rPr>
          <w:sz w:val="72"/>
          <w:szCs w:val="72"/>
        </w:rPr>
      </w:pPr>
      <w:r w:rsidRPr="00DD5C08">
        <w:rPr>
          <w:sz w:val="72"/>
          <w:szCs w:val="72"/>
        </w:rPr>
        <w:t>DA</w:t>
      </w:r>
      <w:r w:rsidR="00070443" w:rsidRPr="00DD5C08">
        <w:rPr>
          <w:sz w:val="72"/>
          <w:szCs w:val="72"/>
        </w:rPr>
        <w:t>nny le</w:t>
      </w:r>
    </w:p>
    <w:p w14:paraId="4577978B" w14:textId="6EB839FD" w:rsidR="00070443" w:rsidRPr="00DD5C08" w:rsidRDefault="00070443" w:rsidP="00070443">
      <w:pPr>
        <w:pStyle w:val="Title"/>
        <w:rPr>
          <w:sz w:val="72"/>
          <w:szCs w:val="72"/>
        </w:rPr>
      </w:pPr>
      <w:r w:rsidRPr="00DD5C08">
        <w:rPr>
          <w:sz w:val="72"/>
          <w:szCs w:val="72"/>
        </w:rPr>
        <w:t>Programmer</w:t>
      </w:r>
    </w:p>
    <w:p w14:paraId="1899EDEA" w14:textId="77777777" w:rsidR="00070443" w:rsidRPr="00070443" w:rsidRDefault="00070443" w:rsidP="00070443"/>
    <w:p w14:paraId="4D4DAB93" w14:textId="54D8D9A6" w:rsidR="00F43DC3" w:rsidRDefault="006330B4" w:rsidP="0015478F">
      <w:pPr>
        <w:pStyle w:val="ContactInfo"/>
      </w:pPr>
      <w:r>
        <w:t>W0846568@MYSCC</w:t>
      </w:r>
      <w:r w:rsidR="00484C9C" w:rsidRPr="0015478F">
        <w:t>.c</w:t>
      </w:r>
      <w:r>
        <w:t>A</w:t>
      </w:r>
      <w:r w:rsidR="00484C9C" w:rsidRPr="0015478F">
        <w:t xml:space="preserve">   </w:t>
      </w:r>
      <w:r w:rsidR="00EA76DD" w:rsidRPr="0015478F">
        <w:t xml:space="preserve"> </w:t>
      </w:r>
      <w:r w:rsidR="00484C9C" w:rsidRPr="0015478F">
        <w:t xml:space="preserve">|    </w:t>
      </w:r>
      <w:r w:rsidR="00EA76DD" w:rsidRPr="0015478F">
        <w:t>www.</w:t>
      </w:r>
      <w:r w:rsidRPr="006330B4">
        <w:t>github.com/2hqe2/</w:t>
      </w:r>
    </w:p>
    <w:p w14:paraId="7D3EA7D9" w14:textId="77777777" w:rsidR="00FC5F9D" w:rsidRDefault="00FC5F9D" w:rsidP="004769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5F9D" w14:paraId="5B0B8890" w14:textId="77777777" w:rsidTr="00FC5F9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3B85E81F" w14:textId="77777777" w:rsidR="00FC5F9D" w:rsidRPr="0015478F" w:rsidRDefault="00FC5F9D" w:rsidP="00FC5F9D">
            <w:pPr>
              <w:pStyle w:val="Heading1"/>
            </w:pPr>
            <w:r w:rsidRPr="0015478F">
              <w:t>Background</w:t>
            </w:r>
          </w:p>
          <w:p w14:paraId="1B26C1DC" w14:textId="77777777" w:rsidR="00FC5F9D" w:rsidRDefault="00FC5F9D" w:rsidP="00FC5F9D">
            <w:r>
              <w:t xml:space="preserve">A college student from St. Clair College who is currently learning computer programming. </w:t>
            </w:r>
          </w:p>
          <w:p w14:paraId="722F6A2F" w14:textId="7AC6EE12" w:rsidR="00A12D5D" w:rsidRDefault="00A12D5D" w:rsidP="00FC5F9D">
            <w:r>
              <w:t>Although inexperienced in the workforce</w:t>
            </w:r>
            <w:r w:rsidR="000E11C8">
              <w:t xml:space="preserve"> in general</w:t>
            </w:r>
            <w:r>
              <w:t xml:space="preserve">, I still plan on being a full-time programmer one day. </w:t>
            </w:r>
          </w:p>
          <w:p w14:paraId="64BA52E8" w14:textId="77777777" w:rsidR="00FC5F9D" w:rsidRDefault="00FC5F9D" w:rsidP="00476934"/>
        </w:tc>
      </w:tr>
      <w:tr w:rsidR="006330B4" w14:paraId="0CE24AE0" w14:textId="77777777" w:rsidTr="006259B6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75AE115F" w14:textId="77777777" w:rsidR="006330B4" w:rsidRDefault="006330B4" w:rsidP="006330B4">
            <w:pPr>
              <w:pStyle w:val="Heading1"/>
            </w:pPr>
            <w:r w:rsidRPr="009E3751">
              <w:t>Skills</w:t>
            </w:r>
          </w:p>
          <w:p w14:paraId="31DD7062" w14:textId="77777777" w:rsidR="006330B4" w:rsidRDefault="006330B4" w:rsidP="006330B4">
            <w:pPr>
              <w:pStyle w:val="Skillslist"/>
              <w:numPr>
                <w:ilvl w:val="0"/>
                <w:numId w:val="0"/>
              </w:numPr>
            </w:pPr>
            <w:r>
              <w:t xml:space="preserve"> Understand and/or use various coding languages.</w:t>
            </w:r>
          </w:p>
          <w:p w14:paraId="172D37A5" w14:textId="77777777" w:rsidR="006330B4" w:rsidRDefault="006330B4" w:rsidP="006330B4">
            <w:pPr>
              <w:pStyle w:val="Skillslist"/>
              <w:numPr>
                <w:ilvl w:val="0"/>
                <w:numId w:val="5"/>
              </w:numPr>
            </w:pPr>
            <w:r>
              <w:t>HTML &amp; CSS, PHP &amp; SQL</w:t>
            </w:r>
          </w:p>
          <w:p w14:paraId="3CBC78D4" w14:textId="77777777" w:rsidR="006330B4" w:rsidRDefault="006330B4" w:rsidP="006330B4">
            <w:pPr>
              <w:pStyle w:val="Skillslist"/>
              <w:numPr>
                <w:ilvl w:val="0"/>
                <w:numId w:val="5"/>
              </w:numPr>
            </w:pPr>
            <w:r>
              <w:t>Java</w:t>
            </w:r>
          </w:p>
          <w:p w14:paraId="25742639" w14:textId="77777777" w:rsidR="006330B4" w:rsidRDefault="006330B4" w:rsidP="006330B4">
            <w:pPr>
              <w:pStyle w:val="Skillslist"/>
              <w:numPr>
                <w:ilvl w:val="0"/>
                <w:numId w:val="5"/>
              </w:numPr>
            </w:pPr>
            <w:r>
              <w:t>Python</w:t>
            </w:r>
          </w:p>
          <w:p w14:paraId="73EB1DF0" w14:textId="77777777" w:rsidR="006330B4" w:rsidRDefault="006330B4" w:rsidP="006330B4">
            <w:pPr>
              <w:pStyle w:val="Skillslist"/>
              <w:numPr>
                <w:ilvl w:val="0"/>
                <w:numId w:val="5"/>
              </w:numPr>
            </w:pPr>
            <w:r>
              <w:t>JavaScript</w:t>
            </w:r>
          </w:p>
          <w:p w14:paraId="1DE87A19" w14:textId="77777777" w:rsidR="006330B4" w:rsidRDefault="006330B4" w:rsidP="006330B4">
            <w:pPr>
              <w:pStyle w:val="Skillslist"/>
              <w:numPr>
                <w:ilvl w:val="0"/>
                <w:numId w:val="0"/>
              </w:numPr>
              <w:ind w:left="360" w:hanging="360"/>
            </w:pPr>
            <w:r>
              <w:t>Use &amp; understand Angular to create applications.</w:t>
            </w:r>
          </w:p>
          <w:p w14:paraId="7AA0D8EF" w14:textId="77777777" w:rsidR="006330B4" w:rsidRDefault="006330B4" w:rsidP="006330B4">
            <w:pPr>
              <w:pStyle w:val="Skillslist"/>
              <w:numPr>
                <w:ilvl w:val="0"/>
                <w:numId w:val="0"/>
              </w:numPr>
              <w:ind w:left="360" w:hanging="360"/>
            </w:pPr>
            <w:r>
              <w:t>Create webpages using HTML, CSS, &amp; PHP.</w:t>
            </w:r>
          </w:p>
          <w:p w14:paraId="07AF5073" w14:textId="77777777" w:rsidR="006330B4" w:rsidRDefault="006330B4" w:rsidP="006330B4">
            <w:pPr>
              <w:pStyle w:val="Skillslist"/>
              <w:numPr>
                <w:ilvl w:val="0"/>
                <w:numId w:val="5"/>
              </w:numPr>
            </w:pPr>
            <w:r>
              <w:t>Able to create functioning webforms.</w:t>
            </w:r>
          </w:p>
          <w:p w14:paraId="6BADF68F" w14:textId="77777777" w:rsidR="006330B4" w:rsidRDefault="006330B4" w:rsidP="006330B4">
            <w:pPr>
              <w:pStyle w:val="Skillslist"/>
              <w:numPr>
                <w:ilvl w:val="0"/>
                <w:numId w:val="5"/>
              </w:numPr>
            </w:pPr>
            <w:r>
              <w:t>Make websites interactable &amp; adaptable for computers &amp; mobile devices.</w:t>
            </w:r>
          </w:p>
          <w:p w14:paraId="0BD8C14A" w14:textId="77777777" w:rsidR="006330B4" w:rsidRDefault="006330B4" w:rsidP="006330B4">
            <w:pPr>
              <w:pStyle w:val="Skillslist"/>
              <w:numPr>
                <w:ilvl w:val="0"/>
                <w:numId w:val="5"/>
              </w:numPr>
            </w:pPr>
            <w:r>
              <w:t>Implement external files such as videos, fonts, images, html files, &amp; stylesheets.</w:t>
            </w:r>
          </w:p>
          <w:p w14:paraId="157BF8BF" w14:textId="77777777" w:rsidR="006330B4" w:rsidRDefault="006330B4" w:rsidP="006330B4">
            <w:pPr>
              <w:pStyle w:val="Skillslist"/>
              <w:numPr>
                <w:ilvl w:val="0"/>
                <w:numId w:val="0"/>
              </w:numPr>
              <w:ind w:left="360" w:hanging="360"/>
            </w:pPr>
            <w:r>
              <w:t>Able to work on programs with others if needed.</w:t>
            </w:r>
          </w:p>
          <w:p w14:paraId="50026817" w14:textId="77777777" w:rsidR="006330B4" w:rsidRDefault="006330B4" w:rsidP="006330B4">
            <w:pPr>
              <w:pStyle w:val="Skillslist"/>
              <w:numPr>
                <w:ilvl w:val="0"/>
                <w:numId w:val="5"/>
              </w:numPr>
            </w:pPr>
            <w:r>
              <w:t>Utilize Git &amp; GitHub repositories to share with others.</w:t>
            </w:r>
          </w:p>
          <w:p w14:paraId="076016BF" w14:textId="77777777" w:rsidR="006330B4" w:rsidRDefault="006330B4" w:rsidP="006330B4">
            <w:pPr>
              <w:pStyle w:val="Skillslist"/>
              <w:numPr>
                <w:ilvl w:val="0"/>
                <w:numId w:val="0"/>
              </w:numPr>
              <w:ind w:left="360" w:hanging="360"/>
            </w:pPr>
            <w:r>
              <w:t>Apply time management skills for deadlines.</w:t>
            </w:r>
          </w:p>
          <w:p w14:paraId="6482E6EF" w14:textId="6E3639E2" w:rsidR="006330B4" w:rsidRDefault="006330B4" w:rsidP="006330B4">
            <w:pPr>
              <w:pStyle w:val="Skillslist"/>
              <w:numPr>
                <w:ilvl w:val="0"/>
                <w:numId w:val="0"/>
              </w:numPr>
              <w:ind w:left="720"/>
            </w:pPr>
          </w:p>
        </w:tc>
      </w:tr>
      <w:tr w:rsidR="00FC5F9D" w14:paraId="3CF50FC8" w14:textId="77777777" w:rsidTr="00FC5F9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54E9EA92" w14:textId="77777777" w:rsidR="006330B4" w:rsidRPr="009E3751" w:rsidRDefault="006330B4" w:rsidP="006330B4">
            <w:pPr>
              <w:pStyle w:val="Heading1"/>
            </w:pPr>
            <w:r w:rsidRPr="009E3751">
              <w:t>Education</w:t>
            </w:r>
          </w:p>
          <w:p w14:paraId="2CD8D6A8" w14:textId="77777777" w:rsidR="006330B4" w:rsidRPr="00D77FD2" w:rsidRDefault="006330B4" w:rsidP="006330B4">
            <w:pPr>
              <w:pStyle w:val="Heading2"/>
            </w:pPr>
            <w:r>
              <w:t>Computer Programming</w:t>
            </w:r>
          </w:p>
          <w:p w14:paraId="15AFA8ED" w14:textId="77777777" w:rsidR="006330B4" w:rsidRDefault="006330B4" w:rsidP="006330B4">
            <w:pPr>
              <w:pStyle w:val="Date"/>
            </w:pPr>
            <w:r>
              <w:t>St. Clair College, 2023 – 2025</w:t>
            </w:r>
          </w:p>
          <w:p w14:paraId="0EF040ED" w14:textId="77777777" w:rsidR="006330B4" w:rsidRDefault="006330B4" w:rsidP="006330B4">
            <w:pPr>
              <w:pStyle w:val="Skillslist"/>
              <w:numPr>
                <w:ilvl w:val="0"/>
                <w:numId w:val="6"/>
              </w:numPr>
            </w:pPr>
            <w:r>
              <w:t>Programming Languages</w:t>
            </w:r>
          </w:p>
          <w:p w14:paraId="31F779BF" w14:textId="77777777" w:rsidR="006330B4" w:rsidRDefault="006330B4" w:rsidP="006330B4">
            <w:pPr>
              <w:pStyle w:val="Skillslist"/>
              <w:numPr>
                <w:ilvl w:val="0"/>
                <w:numId w:val="6"/>
              </w:numPr>
            </w:pPr>
            <w:r>
              <w:t>Application/Website Creation</w:t>
            </w:r>
          </w:p>
          <w:p w14:paraId="7BC303E1" w14:textId="77777777" w:rsidR="00FC5F9D" w:rsidRDefault="006330B4" w:rsidP="00FC5F9D">
            <w:pPr>
              <w:pStyle w:val="Skillslist"/>
              <w:numPr>
                <w:ilvl w:val="0"/>
                <w:numId w:val="6"/>
              </w:numPr>
            </w:pPr>
            <w:r>
              <w:t>Collaboration Work</w:t>
            </w:r>
          </w:p>
          <w:p w14:paraId="605F2400" w14:textId="321F95ED" w:rsidR="006330B4" w:rsidRDefault="006330B4" w:rsidP="006330B4">
            <w:pPr>
              <w:pStyle w:val="Skillslist"/>
              <w:numPr>
                <w:ilvl w:val="0"/>
                <w:numId w:val="0"/>
              </w:numPr>
              <w:ind w:left="360" w:hanging="360"/>
            </w:pPr>
          </w:p>
        </w:tc>
      </w:tr>
    </w:tbl>
    <w:p w14:paraId="699E5FF2" w14:textId="77777777" w:rsidR="00FC5F9D" w:rsidRPr="0015478F" w:rsidRDefault="00FC5F9D" w:rsidP="00476934"/>
    <w:p w14:paraId="37BC08DC" w14:textId="77777777" w:rsidR="00C815BB" w:rsidRPr="0015478F" w:rsidRDefault="00C815BB" w:rsidP="0015478F">
      <w:pPr>
        <w:pStyle w:val="ContactInfo"/>
      </w:pPr>
    </w:p>
    <w:p w14:paraId="02EC436F" w14:textId="7C1ECEE0" w:rsidR="006579C8" w:rsidRPr="00476934" w:rsidRDefault="006579C8" w:rsidP="00D77FD2">
      <w:pPr>
        <w:pStyle w:val="Heading1"/>
        <w:rPr>
          <w:sz w:val="16"/>
          <w:szCs w:val="16"/>
        </w:rPr>
      </w:pPr>
    </w:p>
    <w:p w14:paraId="3E91CF73" w14:textId="77777777" w:rsidR="00C815BB" w:rsidRPr="00CA6A49" w:rsidRDefault="00C815BB" w:rsidP="00C815BB"/>
    <w:sectPr w:rsidR="00C815BB" w:rsidRPr="00CA6A49" w:rsidSect="00DA25C0">
      <w:type w:val="continuous"/>
      <w:pgSz w:w="12240" w:h="15840"/>
      <w:pgMar w:top="1440" w:right="1440" w:bottom="43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06B416" w14:textId="77777777" w:rsidR="001D2262" w:rsidRDefault="001D2262" w:rsidP="000C45FF">
      <w:r>
        <w:separator/>
      </w:r>
    </w:p>
  </w:endnote>
  <w:endnote w:type="continuationSeparator" w:id="0">
    <w:p w14:paraId="69D2AE89" w14:textId="77777777" w:rsidR="001D2262" w:rsidRDefault="001D226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EA5C6" w14:textId="77777777" w:rsidR="001D2262" w:rsidRDefault="001D2262" w:rsidP="000C45FF">
      <w:r>
        <w:separator/>
      </w:r>
    </w:p>
  </w:footnote>
  <w:footnote w:type="continuationSeparator" w:id="0">
    <w:p w14:paraId="35D6E03B" w14:textId="77777777" w:rsidR="001D2262" w:rsidRDefault="001D2262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F6E9D"/>
    <w:multiLevelType w:val="hybridMultilevel"/>
    <w:tmpl w:val="962EEC64"/>
    <w:lvl w:ilvl="0" w:tplc="CF625F2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10218"/>
    <w:multiLevelType w:val="multilevel"/>
    <w:tmpl w:val="63CE4ABE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D4007"/>
    <w:multiLevelType w:val="multilevel"/>
    <w:tmpl w:val="868C2648"/>
    <w:lvl w:ilvl="0">
      <w:start w:val="1"/>
      <w:numFmt w:val="bullet"/>
      <w:pStyle w:val="List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3" w15:restartNumberingAfterBreak="0">
    <w:nsid w:val="3621534C"/>
    <w:multiLevelType w:val="hybridMultilevel"/>
    <w:tmpl w:val="EDCAE390"/>
    <w:lvl w:ilvl="0" w:tplc="DF88F6E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D513C"/>
    <w:multiLevelType w:val="hybridMultilevel"/>
    <w:tmpl w:val="CC685FDE"/>
    <w:lvl w:ilvl="0" w:tplc="06C8732C">
      <w:start w:val="1"/>
      <w:numFmt w:val="bullet"/>
      <w:pStyle w:val="Skills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7405D"/>
    <w:multiLevelType w:val="hybridMultilevel"/>
    <w:tmpl w:val="D0CCD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455530">
    <w:abstractNumId w:val="5"/>
  </w:num>
  <w:num w:numId="2" w16cid:durableId="1628898235">
    <w:abstractNumId w:val="4"/>
  </w:num>
  <w:num w:numId="3" w16cid:durableId="550121475">
    <w:abstractNumId w:val="1"/>
  </w:num>
  <w:num w:numId="4" w16cid:durableId="642926897">
    <w:abstractNumId w:val="2"/>
  </w:num>
  <w:num w:numId="5" w16cid:durableId="263804842">
    <w:abstractNumId w:val="0"/>
  </w:num>
  <w:num w:numId="6" w16cid:durableId="7397194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443"/>
    <w:rsid w:val="00011E31"/>
    <w:rsid w:val="00024730"/>
    <w:rsid w:val="00027EA8"/>
    <w:rsid w:val="00036450"/>
    <w:rsid w:val="000411D6"/>
    <w:rsid w:val="00045FA5"/>
    <w:rsid w:val="00062600"/>
    <w:rsid w:val="00070443"/>
    <w:rsid w:val="0008202B"/>
    <w:rsid w:val="00082289"/>
    <w:rsid w:val="00094499"/>
    <w:rsid w:val="000A1491"/>
    <w:rsid w:val="000A3BDA"/>
    <w:rsid w:val="000C45FF"/>
    <w:rsid w:val="000E11C8"/>
    <w:rsid w:val="000E1F6F"/>
    <w:rsid w:val="000E3FD1"/>
    <w:rsid w:val="000F2CDE"/>
    <w:rsid w:val="000F60A1"/>
    <w:rsid w:val="00110387"/>
    <w:rsid w:val="00112054"/>
    <w:rsid w:val="001317D8"/>
    <w:rsid w:val="00134A9E"/>
    <w:rsid w:val="001525E1"/>
    <w:rsid w:val="001540B0"/>
    <w:rsid w:val="0015478F"/>
    <w:rsid w:val="00156E1D"/>
    <w:rsid w:val="00180329"/>
    <w:rsid w:val="0019001F"/>
    <w:rsid w:val="00194584"/>
    <w:rsid w:val="00195BBB"/>
    <w:rsid w:val="001A74A5"/>
    <w:rsid w:val="001B0201"/>
    <w:rsid w:val="001B2ABD"/>
    <w:rsid w:val="001B6714"/>
    <w:rsid w:val="001B6CF4"/>
    <w:rsid w:val="001D0545"/>
    <w:rsid w:val="001D2262"/>
    <w:rsid w:val="001E0391"/>
    <w:rsid w:val="001E1759"/>
    <w:rsid w:val="001F1ECC"/>
    <w:rsid w:val="00216E2E"/>
    <w:rsid w:val="002400EB"/>
    <w:rsid w:val="00250386"/>
    <w:rsid w:val="00254447"/>
    <w:rsid w:val="00256CF7"/>
    <w:rsid w:val="00271BD8"/>
    <w:rsid w:val="00281FD5"/>
    <w:rsid w:val="002A3A00"/>
    <w:rsid w:val="002D0C47"/>
    <w:rsid w:val="002D3E1E"/>
    <w:rsid w:val="002E2477"/>
    <w:rsid w:val="002F28B1"/>
    <w:rsid w:val="002F4A1C"/>
    <w:rsid w:val="0030481B"/>
    <w:rsid w:val="003156FC"/>
    <w:rsid w:val="003254B5"/>
    <w:rsid w:val="00351756"/>
    <w:rsid w:val="00365BD0"/>
    <w:rsid w:val="0037121F"/>
    <w:rsid w:val="003850D4"/>
    <w:rsid w:val="003910D8"/>
    <w:rsid w:val="0039787D"/>
    <w:rsid w:val="003A6B7D"/>
    <w:rsid w:val="003B06CA"/>
    <w:rsid w:val="003E51AD"/>
    <w:rsid w:val="00401172"/>
    <w:rsid w:val="004071FC"/>
    <w:rsid w:val="00445947"/>
    <w:rsid w:val="00476934"/>
    <w:rsid w:val="004813B3"/>
    <w:rsid w:val="004839CF"/>
    <w:rsid w:val="00484C9C"/>
    <w:rsid w:val="00486DA8"/>
    <w:rsid w:val="00496591"/>
    <w:rsid w:val="004C63E4"/>
    <w:rsid w:val="004C6721"/>
    <w:rsid w:val="004D0737"/>
    <w:rsid w:val="004D11E6"/>
    <w:rsid w:val="004D3011"/>
    <w:rsid w:val="004F2598"/>
    <w:rsid w:val="005124CA"/>
    <w:rsid w:val="005135BE"/>
    <w:rsid w:val="00520DE3"/>
    <w:rsid w:val="005262AC"/>
    <w:rsid w:val="0054132F"/>
    <w:rsid w:val="00544BD2"/>
    <w:rsid w:val="005559FF"/>
    <w:rsid w:val="00564F7C"/>
    <w:rsid w:val="005A2C10"/>
    <w:rsid w:val="005E20F0"/>
    <w:rsid w:val="005E28CB"/>
    <w:rsid w:val="005E39D5"/>
    <w:rsid w:val="005F540F"/>
    <w:rsid w:val="00600670"/>
    <w:rsid w:val="0062123A"/>
    <w:rsid w:val="006328D0"/>
    <w:rsid w:val="006330B4"/>
    <w:rsid w:val="006352E5"/>
    <w:rsid w:val="00646E75"/>
    <w:rsid w:val="00651223"/>
    <w:rsid w:val="006579C8"/>
    <w:rsid w:val="006667F3"/>
    <w:rsid w:val="00672B34"/>
    <w:rsid w:val="006771D0"/>
    <w:rsid w:val="006B366C"/>
    <w:rsid w:val="006D4F15"/>
    <w:rsid w:val="006F74F3"/>
    <w:rsid w:val="00715FCB"/>
    <w:rsid w:val="00743101"/>
    <w:rsid w:val="0076739A"/>
    <w:rsid w:val="007775E1"/>
    <w:rsid w:val="007867A0"/>
    <w:rsid w:val="00787A35"/>
    <w:rsid w:val="007927F5"/>
    <w:rsid w:val="007B3B6B"/>
    <w:rsid w:val="007C1D37"/>
    <w:rsid w:val="007F3E7B"/>
    <w:rsid w:val="00802CA0"/>
    <w:rsid w:val="008154F2"/>
    <w:rsid w:val="00845AD3"/>
    <w:rsid w:val="00845D7F"/>
    <w:rsid w:val="00847542"/>
    <w:rsid w:val="00882B5D"/>
    <w:rsid w:val="008B3D86"/>
    <w:rsid w:val="008F39C1"/>
    <w:rsid w:val="008F7B93"/>
    <w:rsid w:val="00907D00"/>
    <w:rsid w:val="009230E7"/>
    <w:rsid w:val="009260CD"/>
    <w:rsid w:val="00940A66"/>
    <w:rsid w:val="00952C25"/>
    <w:rsid w:val="00956391"/>
    <w:rsid w:val="009A5F5D"/>
    <w:rsid w:val="009B7810"/>
    <w:rsid w:val="009D6723"/>
    <w:rsid w:val="009E3751"/>
    <w:rsid w:val="009F15F7"/>
    <w:rsid w:val="00A12D5D"/>
    <w:rsid w:val="00A2118D"/>
    <w:rsid w:val="00A33375"/>
    <w:rsid w:val="00A840FC"/>
    <w:rsid w:val="00A847E6"/>
    <w:rsid w:val="00AD76E2"/>
    <w:rsid w:val="00AE201B"/>
    <w:rsid w:val="00AF3432"/>
    <w:rsid w:val="00AF5BE0"/>
    <w:rsid w:val="00B066A3"/>
    <w:rsid w:val="00B104F4"/>
    <w:rsid w:val="00B20152"/>
    <w:rsid w:val="00B359E4"/>
    <w:rsid w:val="00B5353B"/>
    <w:rsid w:val="00B57D98"/>
    <w:rsid w:val="00B70850"/>
    <w:rsid w:val="00B85ED3"/>
    <w:rsid w:val="00BA7225"/>
    <w:rsid w:val="00BD64A9"/>
    <w:rsid w:val="00C066B6"/>
    <w:rsid w:val="00C103D0"/>
    <w:rsid w:val="00C23DE3"/>
    <w:rsid w:val="00C37BA1"/>
    <w:rsid w:val="00C4674C"/>
    <w:rsid w:val="00C506CF"/>
    <w:rsid w:val="00C6510C"/>
    <w:rsid w:val="00C67551"/>
    <w:rsid w:val="00C72BED"/>
    <w:rsid w:val="00C815BB"/>
    <w:rsid w:val="00C9578B"/>
    <w:rsid w:val="00CA6A49"/>
    <w:rsid w:val="00CB0055"/>
    <w:rsid w:val="00CB7065"/>
    <w:rsid w:val="00CD355E"/>
    <w:rsid w:val="00CF4387"/>
    <w:rsid w:val="00CF451E"/>
    <w:rsid w:val="00CF7E31"/>
    <w:rsid w:val="00D006C4"/>
    <w:rsid w:val="00D121A2"/>
    <w:rsid w:val="00D2522B"/>
    <w:rsid w:val="00D27CED"/>
    <w:rsid w:val="00D310D4"/>
    <w:rsid w:val="00D422DE"/>
    <w:rsid w:val="00D5459D"/>
    <w:rsid w:val="00D54AA0"/>
    <w:rsid w:val="00D639A1"/>
    <w:rsid w:val="00D77FD2"/>
    <w:rsid w:val="00D967C7"/>
    <w:rsid w:val="00DA1681"/>
    <w:rsid w:val="00DA1F4D"/>
    <w:rsid w:val="00DA25C0"/>
    <w:rsid w:val="00DD172A"/>
    <w:rsid w:val="00DD5C08"/>
    <w:rsid w:val="00DF1345"/>
    <w:rsid w:val="00E22F6F"/>
    <w:rsid w:val="00E25A26"/>
    <w:rsid w:val="00E43516"/>
    <w:rsid w:val="00E4381A"/>
    <w:rsid w:val="00E55D74"/>
    <w:rsid w:val="00E73534"/>
    <w:rsid w:val="00E84F2B"/>
    <w:rsid w:val="00E9788D"/>
    <w:rsid w:val="00EA76DD"/>
    <w:rsid w:val="00ED523C"/>
    <w:rsid w:val="00ED6D73"/>
    <w:rsid w:val="00F001AB"/>
    <w:rsid w:val="00F322C0"/>
    <w:rsid w:val="00F42DF5"/>
    <w:rsid w:val="00F43DC3"/>
    <w:rsid w:val="00F60274"/>
    <w:rsid w:val="00F7613F"/>
    <w:rsid w:val="00F77FB9"/>
    <w:rsid w:val="00F874FB"/>
    <w:rsid w:val="00FB068F"/>
    <w:rsid w:val="00FC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179D3"/>
  <w14:defaultImageDpi w14:val="32767"/>
  <w15:chartTrackingRefBased/>
  <w15:docId w15:val="{DAE400CB-D93B-4EDE-B2B0-32B55CF3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F322C0"/>
    <w:rPr>
      <w:color w:val="FFFFFF" w:themeColor="background1"/>
      <w:sz w:val="20"/>
      <w:szCs w:val="22"/>
    </w:rPr>
  </w:style>
  <w:style w:type="paragraph" w:styleId="Heading1">
    <w:name w:val="heading 1"/>
    <w:basedOn w:val="Heading3"/>
    <w:next w:val="Normal"/>
    <w:link w:val="Heading1Char"/>
    <w:uiPriority w:val="9"/>
    <w:qFormat/>
    <w:rsid w:val="00F322C0"/>
    <w:pPr>
      <w:outlineLvl w:val="0"/>
    </w:pPr>
    <w:rPr>
      <w:rFonts w:asciiTheme="majorHAnsi" w:hAnsiTheme="majorHAnsi"/>
    </w:rPr>
  </w:style>
  <w:style w:type="paragraph" w:styleId="Heading2">
    <w:name w:val="heading 2"/>
    <w:basedOn w:val="Heading4"/>
    <w:next w:val="Normal"/>
    <w:link w:val="Heading2Char"/>
    <w:uiPriority w:val="9"/>
    <w:qFormat/>
    <w:rsid w:val="00F322C0"/>
    <w:pPr>
      <w:spacing w:before="240"/>
      <w:contextualSpacing w:val="0"/>
      <w:outlineLvl w:val="1"/>
    </w:pPr>
    <w:rPr>
      <w:rFonts w:asciiTheme="majorHAnsi" w:hAnsiTheme="majorHAnsi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9E3751"/>
    <w:pPr>
      <w:keepNext/>
      <w:keepLines/>
      <w:spacing w:before="240" w:after="200"/>
      <w:outlineLvl w:val="2"/>
    </w:pPr>
    <w:rPr>
      <w:rFonts w:eastAsiaTheme="majorEastAsia" w:cs="Times New Roman (Headings CS)"/>
      <w:b/>
      <w:caps/>
      <w:spacing w:val="-5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F5BE0"/>
    <w:pPr>
      <w:spacing w:before="280" w:after="80"/>
      <w:contextualSpacing/>
      <w:outlineLvl w:val="3"/>
    </w:pPr>
    <w:rPr>
      <w:rFonts w:cs="Times New Roman (Body CS)"/>
      <w:b/>
      <w:cap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22C0"/>
    <w:rPr>
      <w:rFonts w:asciiTheme="majorHAnsi" w:hAnsiTheme="majorHAnsi" w:cs="Times New Roman (Body CS)"/>
      <w:b/>
      <w:caps/>
      <w:color w:val="FFFFFF" w:themeColor="background1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322C0"/>
    <w:pPr>
      <w:spacing w:line="840" w:lineRule="exact"/>
    </w:pPr>
    <w:rPr>
      <w:rFonts w:asciiTheme="majorHAnsi" w:hAnsiTheme="majorHAnsi" w:cs="Times New Roman (Body CS)"/>
      <w:b/>
      <w:caps/>
      <w:spacing w:val="-5"/>
      <w:sz w:val="80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322C0"/>
    <w:rPr>
      <w:rFonts w:asciiTheme="majorHAnsi" w:hAnsiTheme="majorHAnsi" w:cs="Times New Roman (Body CS)"/>
      <w:b/>
      <w:caps/>
      <w:color w:val="FFFFFF" w:themeColor="background1"/>
      <w:spacing w:val="-5"/>
      <w:sz w:val="80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322C0"/>
    <w:rPr>
      <w:rFonts w:asciiTheme="majorHAnsi" w:eastAsiaTheme="majorEastAsia" w:hAnsiTheme="majorHAnsi" w:cs="Times New Roman (Headings CS)"/>
      <w:b/>
      <w:caps/>
      <w:color w:val="FFFFFF" w:themeColor="background1"/>
      <w:spacing w:val="-5"/>
      <w:sz w:val="36"/>
    </w:rPr>
  </w:style>
  <w:style w:type="paragraph" w:styleId="Date">
    <w:name w:val="Date"/>
    <w:basedOn w:val="Normal"/>
    <w:next w:val="Normal"/>
    <w:link w:val="DateChar"/>
    <w:uiPriority w:val="99"/>
    <w:rsid w:val="00C67551"/>
    <w:pPr>
      <w:spacing w:after="120"/>
    </w:pPr>
  </w:style>
  <w:style w:type="character" w:customStyle="1" w:styleId="DateChar">
    <w:name w:val="Date Char"/>
    <w:basedOn w:val="DefaultParagraphFont"/>
    <w:link w:val="Date"/>
    <w:uiPriority w:val="99"/>
    <w:rsid w:val="00C67551"/>
    <w:rPr>
      <w:rFonts w:ascii="Aptos" w:hAnsi="Aptos"/>
      <w:color w:val="FFFFFF" w:themeColor="background1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2C0"/>
    <w:pPr>
      <w:spacing w:before="40" w:after="280"/>
    </w:pPr>
    <w:rPr>
      <w:rFonts w:asciiTheme="majorHAnsi" w:hAnsiTheme="majorHAnsi" w:cs="Times New Roman (Body CS)"/>
      <w:caps/>
      <w:spacing w:val="30"/>
      <w:sz w:val="4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2C0"/>
    <w:rPr>
      <w:rFonts w:asciiTheme="majorHAnsi" w:hAnsiTheme="majorHAnsi" w:cs="Times New Roman (Body CS)"/>
      <w:caps/>
      <w:color w:val="FFFFFF" w:themeColor="background1"/>
      <w:spacing w:val="30"/>
      <w:sz w:val="4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FD2"/>
    <w:rPr>
      <w:rFonts w:ascii="Aptos" w:eastAsiaTheme="majorEastAsia" w:hAnsi="Aptos" w:cs="Times New Roman (Headings CS)"/>
      <w:b/>
      <w:caps/>
      <w:color w:val="FFFFFF" w:themeColor="background1"/>
      <w:spacing w:val="-5"/>
      <w:sz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FD2"/>
    <w:rPr>
      <w:rFonts w:ascii="Aptos" w:hAnsi="Aptos" w:cs="Times New Roman (Body CS)"/>
      <w:b/>
      <w:caps/>
      <w:color w:val="FFFFFF" w:themeColor="background1"/>
      <w:sz w:val="22"/>
      <w:szCs w:val="22"/>
    </w:rPr>
  </w:style>
  <w:style w:type="paragraph" w:customStyle="1" w:styleId="ContactInfo">
    <w:name w:val="Contact Info"/>
    <w:basedOn w:val="Normal"/>
    <w:qFormat/>
    <w:rsid w:val="009A5F5D"/>
    <w:rPr>
      <w:rFonts w:cs="Times New Roman (Body CS)"/>
      <w:b/>
      <w:caps/>
      <w:sz w:val="22"/>
    </w:rPr>
  </w:style>
  <w:style w:type="paragraph" w:customStyle="1" w:styleId="Dates">
    <w:name w:val="Dates"/>
    <w:basedOn w:val="Date"/>
    <w:semiHidden/>
    <w:qFormat/>
    <w:rsid w:val="00A847E6"/>
    <w:pPr>
      <w:spacing w:after="80"/>
    </w:pPr>
    <w:rPr>
      <w:i/>
    </w:rPr>
  </w:style>
  <w:style w:type="paragraph" w:customStyle="1" w:styleId="JobTitle">
    <w:name w:val="Job Title"/>
    <w:basedOn w:val="Heading4"/>
    <w:semiHidden/>
    <w:qFormat/>
    <w:rsid w:val="00787A35"/>
    <w:pPr>
      <w:spacing w:before="40"/>
    </w:pPr>
    <w:rPr>
      <w:caps w:val="0"/>
    </w:rPr>
  </w:style>
  <w:style w:type="paragraph" w:customStyle="1" w:styleId="Skillslist">
    <w:name w:val="Skills list"/>
    <w:basedOn w:val="Normal"/>
    <w:qFormat/>
    <w:rsid w:val="00AF5BE0"/>
    <w:pPr>
      <w:numPr>
        <w:numId w:val="2"/>
      </w:numPr>
      <w:spacing w:after="40"/>
    </w:pPr>
  </w:style>
  <w:style w:type="paragraph" w:styleId="ListParagraph">
    <w:name w:val="List Paragraph"/>
    <w:basedOn w:val="Normal"/>
    <w:uiPriority w:val="34"/>
    <w:semiHidden/>
    <w:qFormat/>
    <w:rsid w:val="004D11E6"/>
    <w:pPr>
      <w:ind w:left="720"/>
      <w:contextualSpacing/>
    </w:pPr>
  </w:style>
  <w:style w:type="paragraph" w:customStyle="1" w:styleId="JobDescription">
    <w:name w:val="Job Description"/>
    <w:basedOn w:val="ContactInfo"/>
    <w:semiHidden/>
    <w:qFormat/>
    <w:rsid w:val="004839CF"/>
    <w:pPr>
      <w:spacing w:before="120"/>
    </w:pPr>
  </w:style>
  <w:style w:type="paragraph" w:styleId="ListBullet">
    <w:name w:val="List Bullet"/>
    <w:basedOn w:val="Normal"/>
    <w:uiPriority w:val="99"/>
    <w:semiHidden/>
    <w:qFormat/>
    <w:rsid w:val="00C67551"/>
    <w:pPr>
      <w:numPr>
        <w:numId w:val="4"/>
      </w:numPr>
      <w:spacing w:line="320" w:lineRule="exact"/>
      <w:ind w:left="360"/>
    </w:pPr>
    <w:rPr>
      <w:rFonts w:ascii="Arial" w:eastAsiaTheme="minorHAnsi" w:hAnsi="Arial"/>
      <w:color w:val="404040" w:themeColor="text1" w:themeTint="BF"/>
      <w:lang w:eastAsia="en-US"/>
    </w:rPr>
  </w:style>
  <w:style w:type="paragraph" w:customStyle="1" w:styleId="Position">
    <w:name w:val="Position"/>
    <w:basedOn w:val="Heading2"/>
    <w:semiHidden/>
    <w:qFormat/>
    <w:rsid w:val="006579C8"/>
    <w:pPr>
      <w:spacing w:before="0" w:after="120"/>
    </w:pPr>
    <w:rPr>
      <w:rFonts w:ascii="Arial" w:hAnsi="Arial"/>
      <w:b w:val="0"/>
      <w:caps w:val="0"/>
      <w:color w:val="000000" w:themeColor="text1"/>
      <w:sz w:val="20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ny\AppData\Roaming\Microsoft\Templates\ATS%20finance%20resume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3">
      <a:majorFont>
        <a:latin typeface="Aptos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AC030E-BCAF-4159-B284-46FC76A838B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F63EEC4-47BD-484D-ACA4-9C5C311FEB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A91622-B993-44F0-A143-B2051A869F0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finance resume</Template>
  <TotalTime>154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Le</dc:creator>
  <cp:keywords/>
  <dc:description/>
  <cp:lastModifiedBy>Thanh Le</cp:lastModifiedBy>
  <cp:revision>7</cp:revision>
  <cp:lastPrinted>2024-12-08T01:41:00Z</cp:lastPrinted>
  <dcterms:created xsi:type="dcterms:W3CDTF">2024-09-11T13:30:00Z</dcterms:created>
  <dcterms:modified xsi:type="dcterms:W3CDTF">2024-12-08T01:41:00Z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